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881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056"/>
        <w:gridCol w:w="4346"/>
      </w:tblGrid>
      <w:tr w:rsidR="00184664" w:rsidRPr="00A85B6F" w:rsidTr="00444F47">
        <w:trPr>
          <w:trHeight w:val="11569"/>
          <w:jc w:val="center"/>
        </w:trPr>
        <w:tc>
          <w:tcPr>
            <w:tcW w:w="6056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6128" w:type="dxa"/>
              <w:tblInd w:w="20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128"/>
            </w:tblGrid>
            <w:tr w:rsidR="00184664" w:rsidRPr="00A85B6F" w:rsidTr="00444F47">
              <w:trPr>
                <w:trHeight w:hRule="exact" w:val="4077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bookmarkStart w:id="0" w:name="_GoBack"/>
                <w:bookmarkEnd w:id="0"/>
                <w:p w:rsidR="00184664" w:rsidRPr="00A85B6F" w:rsidRDefault="00BD3373" w:rsidP="00CC7AD0">
                  <w:pPr>
                    <w:pStyle w:val="Heading2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21C26F90E37A400A9A700382293DE9A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Skills</w:t>
                      </w:r>
                    </w:sdtContent>
                  </w:sdt>
                </w:p>
                <w:p w:rsidR="009B2F2D" w:rsidRDefault="00DB70E1" w:rsidP="009B2F2D">
                  <w:pPr>
                    <w:pStyle w:val="Heading3"/>
                    <w:jc w:val="left"/>
                    <w:rPr>
                      <w:rFonts w:ascii="Arial Unicode MS" w:eastAsia="Arial Unicode MS" w:hAnsi="Arial Unicode MS" w:cs="Arial Unicode MS"/>
                      <w:color w:val="222222"/>
                      <w:sz w:val="18"/>
                      <w:szCs w:val="18"/>
                      <w:shd w:val="clear" w:color="auto" w:fill="F7F7F7"/>
                    </w:rPr>
                  </w:pPr>
                  <w:r>
                    <w:t xml:space="preserve">HTML5 </w:t>
                  </w:r>
                  <w:r w:rsidR="009B2F2D">
                    <w:tab/>
                  </w:r>
                  <w:r w:rsidR="009B2F2D">
                    <w:tab/>
                  </w:r>
                  <w:r w:rsidR="009B2F2D">
                    <w:tab/>
                  </w:r>
                  <w:r w:rsidRPr="00DB70E1">
                    <w:rPr>
                      <w:rFonts w:ascii="Arial Unicode MS" w:eastAsia="Arial Unicode MS" w:hAnsi="Arial Unicode MS" w:cs="Arial Unicode MS" w:hint="eastAsia"/>
                      <w:color w:val="222222"/>
                      <w:sz w:val="18"/>
                      <w:szCs w:val="18"/>
                      <w:shd w:val="clear" w:color="auto" w:fill="F7F7F7"/>
                    </w:rPr>
                    <w:t>★★★★</w:t>
                  </w:r>
                  <w:r w:rsidR="009B2F2D" w:rsidRPr="00DB70E1">
                    <w:rPr>
                      <w:rFonts w:ascii="Arial Unicode MS" w:eastAsia="Arial Unicode MS" w:hAnsi="Arial Unicode MS" w:cs="Arial Unicode MS" w:hint="eastAsia"/>
                      <w:color w:val="222222"/>
                      <w:sz w:val="18"/>
                      <w:szCs w:val="18"/>
                      <w:shd w:val="clear" w:color="auto" w:fill="F7F7F7"/>
                    </w:rPr>
                    <w:t>★</w:t>
                  </w:r>
                </w:p>
                <w:p w:rsidR="00184664" w:rsidRPr="009B2F2D" w:rsidRDefault="009B2F2D" w:rsidP="009B2F2D">
                  <w:pPr>
                    <w:pStyle w:val="Heading3"/>
                    <w:jc w:val="left"/>
                    <w:rPr>
                      <w:rFonts w:ascii="Arial Unicode MS" w:eastAsia="Arial Unicode MS" w:hAnsi="Arial Unicode MS" w:cs="Arial Unicode MS"/>
                      <w:color w:val="222222"/>
                      <w:sz w:val="18"/>
                      <w:szCs w:val="18"/>
                      <w:shd w:val="clear" w:color="auto" w:fill="F7F7F7"/>
                    </w:rPr>
                  </w:pPr>
                  <w:r>
                    <w:t>Unity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DB70E1">
                    <w:rPr>
                      <w:rFonts w:ascii="Arial Unicode MS" w:eastAsia="Arial Unicode MS" w:hAnsi="Arial Unicode MS" w:cs="Arial Unicode MS" w:hint="eastAsia"/>
                      <w:color w:val="222222"/>
                      <w:sz w:val="18"/>
                      <w:szCs w:val="18"/>
                      <w:shd w:val="clear" w:color="auto" w:fill="F7F7F7"/>
                    </w:rPr>
                    <w:t>★★★★★</w:t>
                  </w:r>
                </w:p>
                <w:p w:rsidR="009B2F2D" w:rsidRDefault="00DB70E1" w:rsidP="009B2F2D">
                  <w:pPr>
                    <w:pStyle w:val="Heading3"/>
                    <w:jc w:val="left"/>
                  </w:pPr>
                  <w:r>
                    <w:t xml:space="preserve">CSS3 </w:t>
                  </w:r>
                  <w:r w:rsidR="009B2F2D">
                    <w:tab/>
                  </w:r>
                  <w:r w:rsidR="009B2F2D">
                    <w:tab/>
                  </w:r>
                  <w:r w:rsidR="009B2F2D">
                    <w:tab/>
                  </w:r>
                  <w:r w:rsidRPr="00DB70E1">
                    <w:rPr>
                      <w:rFonts w:ascii="Arial Unicode MS" w:eastAsia="Arial Unicode MS" w:hAnsi="Arial Unicode MS" w:cs="Arial Unicode MS" w:hint="eastAsia"/>
                      <w:color w:val="222222"/>
                      <w:sz w:val="18"/>
                      <w:szCs w:val="18"/>
                      <w:shd w:val="clear" w:color="auto" w:fill="F7F7F7"/>
                    </w:rPr>
                    <w:t>★★★★</w:t>
                  </w:r>
                </w:p>
                <w:p w:rsidR="00DB70E1" w:rsidRPr="009B2F2D" w:rsidRDefault="009B2F2D" w:rsidP="009B2F2D">
                  <w:pPr>
                    <w:pStyle w:val="Heading3"/>
                    <w:jc w:val="left"/>
                    <w:rPr>
                      <w:rFonts w:ascii="Arial Unicode MS" w:eastAsia="Arial Unicode MS" w:hAnsi="Arial Unicode MS" w:cs="Arial Unicode MS"/>
                      <w:color w:val="222222"/>
                      <w:sz w:val="18"/>
                      <w:szCs w:val="18"/>
                      <w:shd w:val="clear" w:color="auto" w:fill="F7F7F7"/>
                    </w:rPr>
                  </w:pPr>
                  <w:proofErr w:type="spellStart"/>
                  <w:r>
                    <w:t>Javascript</w:t>
                  </w:r>
                  <w:proofErr w:type="spellEnd"/>
                  <w:r>
                    <w:t xml:space="preserve"> &amp; jQuery </w:t>
                  </w:r>
                  <w:r>
                    <w:tab/>
                  </w:r>
                  <w:r w:rsidRPr="00DB70E1">
                    <w:rPr>
                      <w:rFonts w:ascii="Arial Unicode MS" w:eastAsia="Arial Unicode MS" w:hAnsi="Arial Unicode MS" w:cs="Arial Unicode MS" w:hint="eastAsia"/>
                      <w:color w:val="222222"/>
                      <w:sz w:val="18"/>
                      <w:szCs w:val="18"/>
                      <w:shd w:val="clear" w:color="auto" w:fill="F7F7F7"/>
                    </w:rPr>
                    <w:t>★★★★</w:t>
                  </w:r>
                </w:p>
                <w:p w:rsidR="00DB70E1" w:rsidRDefault="00DB70E1" w:rsidP="009B2F2D">
                  <w:pPr>
                    <w:pStyle w:val="Heading3"/>
                    <w:jc w:val="left"/>
                    <w:rPr>
                      <w:rFonts w:ascii="Arial Unicode MS" w:eastAsia="Arial Unicode MS" w:hAnsi="Arial Unicode MS" w:cs="Arial Unicode MS"/>
                      <w:color w:val="222222"/>
                      <w:sz w:val="18"/>
                      <w:szCs w:val="18"/>
                      <w:shd w:val="clear" w:color="auto" w:fill="F7F7F7"/>
                    </w:rPr>
                  </w:pPr>
                  <w:r>
                    <w:t xml:space="preserve">PHP </w:t>
                  </w:r>
                  <w:r w:rsidR="009B2F2D">
                    <w:tab/>
                  </w:r>
                  <w:r w:rsidR="009B2F2D">
                    <w:tab/>
                  </w:r>
                  <w:r w:rsidR="009B2F2D">
                    <w:tab/>
                  </w:r>
                  <w:r w:rsidRPr="00DB70E1">
                    <w:rPr>
                      <w:rFonts w:ascii="Arial Unicode MS" w:eastAsia="Arial Unicode MS" w:hAnsi="Arial Unicode MS" w:cs="Arial Unicode MS" w:hint="eastAsia"/>
                      <w:color w:val="222222"/>
                      <w:sz w:val="18"/>
                      <w:szCs w:val="18"/>
                      <w:shd w:val="clear" w:color="auto" w:fill="F7F7F7"/>
                    </w:rPr>
                    <w:t>★★★</w:t>
                  </w:r>
                </w:p>
                <w:p w:rsidR="009B2F2D" w:rsidRDefault="009B2F2D" w:rsidP="009B2F2D">
                  <w:pPr>
                    <w:pStyle w:val="Heading3"/>
                    <w:jc w:val="left"/>
                  </w:pPr>
                  <w:r>
                    <w:t>ASP.net</w:t>
                  </w:r>
                  <w:r>
                    <w:tab/>
                  </w:r>
                  <w:r>
                    <w:tab/>
                  </w:r>
                  <w:r w:rsidRPr="00DB70E1">
                    <w:rPr>
                      <w:rFonts w:ascii="Arial Unicode MS" w:eastAsia="Arial Unicode MS" w:hAnsi="Arial Unicode MS" w:cs="Arial Unicode MS" w:hint="eastAsia"/>
                      <w:color w:val="222222"/>
                      <w:sz w:val="18"/>
                      <w:szCs w:val="18"/>
                      <w:shd w:val="clear" w:color="auto" w:fill="F7F7F7"/>
                    </w:rPr>
                    <w:t>★★</w:t>
                  </w:r>
                </w:p>
                <w:p w:rsidR="009B2F2D" w:rsidRPr="00A85B6F" w:rsidRDefault="009B2F2D" w:rsidP="009B2F2D">
                  <w:pPr>
                    <w:pStyle w:val="Heading3"/>
                    <w:jc w:val="left"/>
                  </w:pPr>
                  <w:r>
                    <w:t>Java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DB70E1">
                    <w:rPr>
                      <w:rFonts w:ascii="Arial Unicode MS" w:eastAsia="Arial Unicode MS" w:hAnsi="Arial Unicode MS" w:cs="Arial Unicode MS" w:hint="eastAsia"/>
                      <w:color w:val="222222"/>
                      <w:sz w:val="18"/>
                      <w:szCs w:val="18"/>
                      <w:shd w:val="clear" w:color="auto" w:fill="F7F7F7"/>
                    </w:rPr>
                    <w:t>★</w:t>
                  </w:r>
                </w:p>
              </w:tc>
            </w:tr>
            <w:tr w:rsidR="00184664" w:rsidRPr="00175B59" w:rsidTr="00444F47">
              <w:trPr>
                <w:trHeight w:val="611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:rsidR="00184664" w:rsidRPr="00175B59" w:rsidRDefault="00BD3373" w:rsidP="00CC7AD0">
                  <w:pPr>
                    <w:pStyle w:val="Heading2"/>
                    <w:rPr>
                      <w:lang w:val="nl-NL"/>
                    </w:rPr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4AF2D921CEE04C3FBE2FE81E9A4D45B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175B59">
                        <w:rPr>
                          <w:lang w:val="nl-NL"/>
                        </w:rPr>
                        <w:t>Experience</w:t>
                      </w:r>
                    </w:sdtContent>
                  </w:sdt>
                </w:p>
                <w:p w:rsidR="00184664" w:rsidRPr="00175B59" w:rsidRDefault="00DB70E1" w:rsidP="00CC7AD0">
                  <w:pPr>
                    <w:pStyle w:val="Heading3"/>
                    <w:rPr>
                      <w:lang w:val="nl-NL"/>
                    </w:rPr>
                  </w:pPr>
                  <w:r w:rsidRPr="00175B59">
                    <w:rPr>
                      <w:lang w:val="nl-NL"/>
                    </w:rPr>
                    <w:t>Vakkenvuller</w:t>
                  </w:r>
                  <w:r w:rsidR="00184664" w:rsidRPr="00175B59">
                    <w:rPr>
                      <w:lang w:val="nl-NL"/>
                    </w:rPr>
                    <w:t xml:space="preserve"> | </w:t>
                  </w:r>
                  <w:r w:rsidRPr="00175B59">
                    <w:rPr>
                      <w:lang w:val="nl-NL"/>
                    </w:rPr>
                    <w:t>Jumbo</w:t>
                  </w:r>
                  <w:r w:rsidR="00184664" w:rsidRPr="00175B59">
                    <w:rPr>
                      <w:lang w:val="nl-NL"/>
                    </w:rPr>
                    <w:t xml:space="preserve"> | </w:t>
                  </w:r>
                  <w:r w:rsidRPr="00175B59">
                    <w:rPr>
                      <w:lang w:val="nl-NL"/>
                    </w:rPr>
                    <w:t>Mei 2015-heden</w:t>
                  </w:r>
                </w:p>
                <w:p w:rsidR="00184664" w:rsidRPr="00175B59" w:rsidRDefault="007A37AE" w:rsidP="00CC7AD0">
                  <w:pPr>
                    <w:rPr>
                      <w:lang w:val="nl-NL"/>
                    </w:rPr>
                  </w:pPr>
                  <w:r w:rsidRPr="00175B59">
                    <w:rPr>
                      <w:lang w:val="nl-NL"/>
                    </w:rPr>
                    <w:t xml:space="preserve">Ik werk tot </w:t>
                  </w:r>
                  <w:r w:rsidR="009F2234" w:rsidRPr="00175B59">
                    <w:rPr>
                      <w:lang w:val="nl-NL"/>
                    </w:rPr>
                    <w:t xml:space="preserve">op </w:t>
                  </w:r>
                  <w:r w:rsidRPr="00175B59">
                    <w:rPr>
                      <w:lang w:val="nl-NL"/>
                    </w:rPr>
                    <w:t>heden bij de Jumbo als vakkenvul</w:t>
                  </w:r>
                  <w:r w:rsidR="009F2234" w:rsidRPr="00175B59">
                    <w:rPr>
                      <w:lang w:val="nl-NL"/>
                    </w:rPr>
                    <w:t>ler en heb daar veel ervaring opgedaan als teamspeler, in</w:t>
                  </w:r>
                  <w:r w:rsidRPr="00175B59">
                    <w:rPr>
                      <w:lang w:val="nl-NL"/>
                    </w:rPr>
                    <w:t xml:space="preserve"> klantvriendelijkheid</w:t>
                  </w:r>
                  <w:r w:rsidR="009F2234" w:rsidRPr="00175B59">
                    <w:rPr>
                      <w:lang w:val="nl-NL"/>
                    </w:rPr>
                    <w:t xml:space="preserve"> maar ook in zelfstandig werken.</w:t>
                  </w:r>
                </w:p>
                <w:p w:rsidR="00184664" w:rsidRPr="00175B59" w:rsidRDefault="00184664" w:rsidP="00CC7AD0">
                  <w:pPr>
                    <w:rPr>
                      <w:lang w:val="nl-NL"/>
                    </w:rPr>
                  </w:pPr>
                </w:p>
                <w:p w:rsidR="00184664" w:rsidRPr="00175B59" w:rsidRDefault="00BD3373" w:rsidP="00CC7AD0">
                  <w:pPr>
                    <w:pStyle w:val="Heading2"/>
                    <w:rPr>
                      <w:lang w:val="nl-NL"/>
                    </w:rPr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1F3FCC9880344D298097D76B6378BF2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175B59">
                        <w:rPr>
                          <w:lang w:val="nl-NL"/>
                        </w:rPr>
                        <w:t>Education</w:t>
                      </w:r>
                    </w:sdtContent>
                  </w:sdt>
                </w:p>
                <w:p w:rsidR="00184664" w:rsidRPr="00175B59" w:rsidRDefault="005D4F5E" w:rsidP="00CC7AD0">
                  <w:pPr>
                    <w:pStyle w:val="Heading3"/>
                    <w:rPr>
                      <w:lang w:val="nl-NL"/>
                    </w:rPr>
                  </w:pPr>
                  <w:r w:rsidRPr="00175B59">
                    <w:rPr>
                      <w:lang w:val="nl-NL"/>
                    </w:rPr>
                    <w:t>MBO</w:t>
                  </w:r>
                  <w:r w:rsidR="00184664" w:rsidRPr="00175B59">
                    <w:rPr>
                      <w:lang w:val="nl-NL"/>
                    </w:rPr>
                    <w:t xml:space="preserve"> | </w:t>
                  </w:r>
                  <w:r w:rsidRPr="00175B59">
                    <w:rPr>
                      <w:lang w:val="nl-NL"/>
                    </w:rPr>
                    <w:t>2015-heden</w:t>
                  </w:r>
                  <w:r w:rsidR="00184664" w:rsidRPr="00175B59">
                    <w:rPr>
                      <w:lang w:val="nl-NL"/>
                    </w:rPr>
                    <w:t xml:space="preserve"> | </w:t>
                  </w:r>
                  <w:r w:rsidRPr="00175B59">
                    <w:rPr>
                      <w:lang w:val="nl-NL"/>
                    </w:rPr>
                    <w:t>Grafisch Lyceum Rotterdam</w:t>
                  </w:r>
                </w:p>
                <w:p w:rsidR="00184664" w:rsidRPr="00175B59" w:rsidRDefault="00225042" w:rsidP="00CC7AD0">
                  <w:pPr>
                    <w:rPr>
                      <w:lang w:val="nl-NL"/>
                    </w:rPr>
                  </w:pPr>
                  <w:r w:rsidRPr="00175B59">
                    <w:rPr>
                      <w:lang w:val="nl-NL"/>
                    </w:rPr>
                    <w:t>Applicatie- en Mediadeveloper</w:t>
                  </w:r>
                </w:p>
                <w:p w:rsidR="00184664" w:rsidRPr="00175B59" w:rsidRDefault="005D4F5E" w:rsidP="00CC7AD0">
                  <w:pPr>
                    <w:pStyle w:val="Heading3"/>
                    <w:rPr>
                      <w:lang w:val="nl-NL"/>
                    </w:rPr>
                  </w:pPr>
                  <w:r w:rsidRPr="00175B59">
                    <w:rPr>
                      <w:lang w:val="nl-NL"/>
                    </w:rPr>
                    <w:t>VMBO</w:t>
                  </w:r>
                  <w:r w:rsidR="00184664" w:rsidRPr="00175B59">
                    <w:rPr>
                      <w:lang w:val="nl-NL"/>
                    </w:rPr>
                    <w:t xml:space="preserve"> | </w:t>
                  </w:r>
                  <w:r w:rsidRPr="00175B59">
                    <w:rPr>
                      <w:lang w:val="nl-NL"/>
                    </w:rPr>
                    <w:t>2014-2015</w:t>
                  </w:r>
                  <w:r w:rsidR="00184664" w:rsidRPr="00175B59">
                    <w:rPr>
                      <w:lang w:val="nl-NL"/>
                    </w:rPr>
                    <w:t xml:space="preserve"> | </w:t>
                  </w:r>
                  <w:sdt>
                    <w:sdtPr>
                      <w:alias w:val="Enter school:"/>
                      <w:tag w:val="Enter school:"/>
                      <w:id w:val="2085479820"/>
                      <w:placeholder>
                        <w:docPart w:val="2EFD441201AA4232AC6966B6640CB92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175B59">
                        <w:rPr>
                          <w:lang w:val="nl-NL"/>
                        </w:rPr>
                        <w:t>School</w:t>
                      </w:r>
                    </w:sdtContent>
                  </w:sdt>
                </w:p>
                <w:p w:rsidR="004670DD" w:rsidRPr="00175B59" w:rsidRDefault="005D4F5E" w:rsidP="005D4F5E">
                  <w:pPr>
                    <w:rPr>
                      <w:lang w:val="nl-NL"/>
                    </w:rPr>
                  </w:pPr>
                  <w:r w:rsidRPr="00175B59">
                    <w:rPr>
                      <w:lang w:val="nl-NL"/>
                    </w:rPr>
                    <w:t>Geslaagd</w:t>
                  </w:r>
                  <w:r w:rsidR="00424E99" w:rsidRPr="00175B59">
                    <w:rPr>
                      <w:lang w:val="nl-NL"/>
                    </w:rPr>
                    <w:t xml:space="preserve"> </w:t>
                  </w:r>
                </w:p>
                <w:p w:rsidR="009B2F2D" w:rsidRPr="00175B59" w:rsidRDefault="009B2F2D" w:rsidP="009B2F2D">
                  <w:pPr>
                    <w:pStyle w:val="Heading2"/>
                    <w:rPr>
                      <w:lang w:val="nl-NL"/>
                    </w:rPr>
                  </w:pPr>
                  <w:r w:rsidRPr="00175B59">
                    <w:rPr>
                      <w:lang w:val="nl-NL"/>
                    </w:rPr>
                    <w:t>Vrijwilligerswerk</w:t>
                  </w:r>
                </w:p>
                <w:p w:rsidR="009B2F2D" w:rsidRPr="00175B59" w:rsidRDefault="009B2F2D" w:rsidP="009B2F2D">
                  <w:pPr>
                    <w:rPr>
                      <w:lang w:val="nl-NL"/>
                    </w:rPr>
                  </w:pPr>
                  <w:r w:rsidRPr="00175B59">
                    <w:rPr>
                      <w:lang w:val="nl-NL"/>
                    </w:rPr>
                    <w:t>Op het huttendorp(een lokaal evenement waarbij je hutten bouwt van afval hout en pallets) heb ik verschillende jaren vrijwilligerswerk gedaan en daarbij leiding gegeven aan jongere mensen</w:t>
                  </w:r>
                </w:p>
              </w:tc>
            </w:tr>
          </w:tbl>
          <w:p w:rsidR="00184664" w:rsidRPr="00175B59" w:rsidRDefault="00184664" w:rsidP="00CC7AD0">
            <w:pPr>
              <w:rPr>
                <w:lang w:val="nl-NL"/>
              </w:rPr>
            </w:pPr>
          </w:p>
        </w:tc>
        <w:tc>
          <w:tcPr>
            <w:tcW w:w="4346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307"/>
            </w:tblGrid>
            <w:tr w:rsidR="00184664" w:rsidRPr="00A85B6F" w:rsidTr="00444F47">
              <w:trPr>
                <w:trHeight w:hRule="exact" w:val="3863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:rsidR="00C61035" w:rsidRPr="00175B59" w:rsidRDefault="00C61035" w:rsidP="00C61035">
                  <w:pPr>
                    <w:pStyle w:val="NoSpacing"/>
                    <w:rPr>
                      <w:lang w:val="nl-NL"/>
                    </w:rPr>
                  </w:pPr>
                  <w:r>
                    <w:rPr>
                      <w:noProof/>
                      <w:lang w:val="nl-NL" w:eastAsia="nl-NL"/>
                    </w:rPr>
                    <w:drawing>
                      <wp:anchor distT="0" distB="0" distL="114300" distR="114300" simplePos="0" relativeHeight="251659264" behindDoc="0" locked="0" layoutInCell="1" allowOverlap="1" wp14:anchorId="612BC663" wp14:editId="67669C3A">
                        <wp:simplePos x="0" y="0"/>
                        <wp:positionH relativeFrom="column">
                          <wp:posOffset>-127635</wp:posOffset>
                        </wp:positionH>
                        <wp:positionV relativeFrom="paragraph">
                          <wp:posOffset>-73025</wp:posOffset>
                        </wp:positionV>
                        <wp:extent cx="728661" cy="971550"/>
                        <wp:effectExtent l="0" t="0" r="0" b="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rofilepic.jp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8661" cy="971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:rsidR="00C61035" w:rsidRPr="00175B59" w:rsidRDefault="00C61035" w:rsidP="00C61035">
                  <w:pPr>
                    <w:pStyle w:val="Heading3"/>
                    <w:rPr>
                      <w:lang w:val="nl-NL"/>
                    </w:rPr>
                  </w:pPr>
                  <w:r w:rsidRPr="00175B59">
                    <w:rPr>
                      <w:lang w:val="nl-NL"/>
                    </w:rPr>
                    <w:t>Personalia</w:t>
                  </w:r>
                </w:p>
                <w:p w:rsidR="00C61035" w:rsidRPr="00175B59" w:rsidRDefault="00C61035" w:rsidP="00C61035">
                  <w:pPr>
                    <w:pStyle w:val="Heading3"/>
                    <w:rPr>
                      <w:lang w:val="nl-NL"/>
                    </w:rPr>
                  </w:pPr>
                  <w:r w:rsidRPr="00175B59">
                    <w:rPr>
                      <w:lang w:val="nl-NL"/>
                    </w:rPr>
                    <w:t>Twan Nieborg</w:t>
                  </w:r>
                </w:p>
                <w:p w:rsidR="00C61035" w:rsidRPr="00175B59" w:rsidRDefault="00C61035" w:rsidP="00C61035">
                  <w:pPr>
                    <w:pStyle w:val="Heading3"/>
                    <w:rPr>
                      <w:lang w:val="nl-NL"/>
                    </w:rPr>
                  </w:pPr>
                  <w:r w:rsidRPr="00175B59">
                    <w:rPr>
                      <w:lang w:val="nl-NL"/>
                    </w:rPr>
                    <w:t>31-03-1998</w:t>
                  </w:r>
                </w:p>
                <w:p w:rsidR="00C61035" w:rsidRPr="00175B59" w:rsidRDefault="00C61035" w:rsidP="00C61035">
                  <w:pPr>
                    <w:pStyle w:val="Heading3"/>
                    <w:rPr>
                      <w:lang w:val="nl-NL"/>
                    </w:rPr>
                  </w:pPr>
                  <w:r w:rsidRPr="00175B59">
                    <w:rPr>
                      <w:lang w:val="nl-NL"/>
                    </w:rPr>
                    <w:t>Groene loper 13</w:t>
                  </w:r>
                </w:p>
                <w:p w:rsidR="00C61035" w:rsidRDefault="00C61035" w:rsidP="00C61035">
                  <w:pPr>
                    <w:pStyle w:val="Heading3"/>
                  </w:pPr>
                  <w:proofErr w:type="spellStart"/>
                  <w:r>
                    <w:t>Bleiswijk</w:t>
                  </w:r>
                  <w:proofErr w:type="spellEnd"/>
                </w:p>
                <w:p w:rsidR="00C61035" w:rsidRPr="00C61035" w:rsidRDefault="00C61035" w:rsidP="00C61035">
                  <w:pPr>
                    <w:pStyle w:val="NoSpacing"/>
                    <w:rPr>
                      <w:b/>
                    </w:rPr>
                  </w:pPr>
                  <w:proofErr w:type="spellStart"/>
                  <w:r w:rsidRPr="00C61035">
                    <w:rPr>
                      <w:b/>
                    </w:rPr>
                    <w:t>Applicatie</w:t>
                  </w:r>
                  <w:proofErr w:type="spellEnd"/>
                  <w:r w:rsidRPr="00C61035">
                    <w:rPr>
                      <w:b/>
                    </w:rPr>
                    <w:t xml:space="preserve">- </w:t>
                  </w:r>
                  <w:proofErr w:type="spellStart"/>
                  <w:r w:rsidRPr="00C61035">
                    <w:rPr>
                      <w:b/>
                    </w:rPr>
                    <w:t>en</w:t>
                  </w:r>
                  <w:proofErr w:type="spellEnd"/>
                  <w:r w:rsidRPr="00C61035">
                    <w:rPr>
                      <w:b/>
                    </w:rPr>
                    <w:t xml:space="preserve"> </w:t>
                  </w:r>
                  <w:proofErr w:type="spellStart"/>
                  <w:r w:rsidRPr="00C61035">
                    <w:rPr>
                      <w:b/>
                    </w:rPr>
                    <w:t>Mediadeveloper</w:t>
                  </w:r>
                  <w:proofErr w:type="spellEnd"/>
                </w:p>
                <w:p w:rsidR="007A37AE" w:rsidRPr="00A85B6F" w:rsidRDefault="007A37AE" w:rsidP="007A37AE">
                  <w:pPr>
                    <w:pStyle w:val="Heading3"/>
                  </w:pPr>
                </w:p>
              </w:tc>
            </w:tr>
            <w:tr w:rsidR="00184664" w:rsidRPr="00A85B6F" w:rsidTr="00444F47">
              <w:trPr>
                <w:trHeight w:hRule="exact" w:val="3032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3602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1800"/>
                    <w:gridCol w:w="555"/>
                    <w:gridCol w:w="1247"/>
                  </w:tblGrid>
                  <w:tr w:rsidR="00184664" w:rsidRPr="00A85B6F" w:rsidTr="00444F47">
                    <w:trPr>
                      <w:trHeight w:val="525"/>
                    </w:trPr>
                    <w:tc>
                      <w:tcPr>
                        <w:tcW w:w="1800" w:type="dxa"/>
                        <w:tcMar>
                          <w:top w:w="432" w:type="dxa"/>
                          <w:bottom w:w="0" w:type="dxa"/>
                        </w:tcMar>
                      </w:tcPr>
                      <w:p w:rsidR="00184664" w:rsidRPr="00A85B6F" w:rsidRDefault="00172A47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  <w:lang w:val="nl-NL" w:eastAsia="nl-NL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66845C39" wp14:editId="7ED2D9E9">
                                  <wp:extent cx="329184" cy="329184"/>
                                  <wp:effectExtent l="0" t="0" r="0" b="0"/>
                                  <wp:docPr id="9" name="Group 321" descr="LinkedIn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Oval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Freeform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 xmlns:w16se="http://schemas.microsoft.com/office/word/2015/wordml/symex" xmlns:cx="http://schemas.microsoft.com/office/drawing/2014/chartex">
                              <w:pict>
                                <v:group w14:anchorId="387E8824" id="Group 321" o:spid="_x0000_s1026" alt="LinkedIn ico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">
                                  <v:oval id="Oval 10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" fillcolor="#ffd556 [3204]" stroked="f" strokeweight="1pt">
                                    <v:stroke joinstyle="miter"/>
                                  </v:oval>
                                  <v:shape id="Freeform 11" o:spid="_x0000_s1028" style="position:absolute;left:78073;top:86805;width:173038;height:155575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636a6b [3215]" strokecolor="#636a6b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02" w:type="dxa"/>
                        <w:gridSpan w:val="2"/>
                        <w:tcMar>
                          <w:top w:w="432" w:type="dxa"/>
                          <w:bottom w:w="0" w:type="dxa"/>
                        </w:tcMar>
                      </w:tcPr>
                      <w:p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  <w:lang w:val="nl-NL" w:eastAsia="nl-NL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79FEAC5D" wp14:editId="3A275B34">
                                  <wp:extent cx="329184" cy="329184"/>
                                  <wp:effectExtent l="0" t="0" r="0" b="0"/>
                                  <wp:docPr id="304" name="Group 303" descr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 xmlns:w16se="http://schemas.microsoft.com/office/word/2015/wordml/symex" xmlns:cx="http://schemas.microsoft.com/office/drawing/2014/chartex">
                              <w:pict>
                                <v:group w14:anchorId="1592C32F" id="Group 303" o:spid="_x0000_s1026" alt="Telephone icon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pnpsrvxwAAN6jAAAOAAAAAAAA&#10;AAAAAAAAAC4CAABkcnMvZTJvRG9jLnhtbFBLAQItABQABgAIAAAAIQBoRxvQ2AAAAAMBAAAPAAAA&#10;AAAAAAAAAAAAABkfAABkcnMvZG93bnJldi54bWxQSwUGAAAAAAQABADzAAAAHiAAAAAA&#10;">
                                  <v:oval id="Oval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reeform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:rsidTr="00444F47">
                    <w:trPr>
                      <w:trHeight w:val="275"/>
                    </w:trPr>
                    <w:tc>
                      <w:tcPr>
                        <w:tcW w:w="1800" w:type="dxa"/>
                        <w:tcMar>
                          <w:top w:w="0" w:type="dxa"/>
                          <w:bottom w:w="0" w:type="dxa"/>
                        </w:tcMar>
                      </w:tcPr>
                      <w:p w:rsidR="00184664" w:rsidRPr="00A85B6F" w:rsidRDefault="00BD3373" w:rsidP="003D5699">
                        <w:hyperlink r:id="rId7" w:history="1">
                          <w:r w:rsidR="003D5699" w:rsidRPr="00D81991">
                            <w:rPr>
                              <w:rStyle w:val="Hyperlink"/>
                            </w:rPr>
                            <w:t>Twan Nieborg</w:t>
                          </w:r>
                        </w:hyperlink>
                      </w:p>
                    </w:tc>
                    <w:tc>
                      <w:tcPr>
                        <w:tcW w:w="1802" w:type="dxa"/>
                        <w:gridSpan w:val="2"/>
                        <w:tcMar>
                          <w:top w:w="0" w:type="dxa"/>
                          <w:bottom w:w="0" w:type="dxa"/>
                        </w:tcMar>
                      </w:tcPr>
                      <w:p w:rsidR="00184664" w:rsidRPr="00A85B6F" w:rsidRDefault="00172A47" w:rsidP="00172A47">
                        <w:r>
                          <w:t>06-23256864</w:t>
                        </w:r>
                      </w:p>
                    </w:tc>
                  </w:tr>
                  <w:tr w:rsidR="00184664" w:rsidRPr="00A85B6F" w:rsidTr="00444F47">
                    <w:trPr>
                      <w:trHeight w:val="525"/>
                    </w:trPr>
                    <w:tc>
                      <w:tcPr>
                        <w:tcW w:w="1800" w:type="dxa"/>
                        <w:tcMar>
                          <w:top w:w="288" w:type="dxa"/>
                          <w:bottom w:w="0" w:type="dxa"/>
                        </w:tcMar>
                      </w:tcPr>
                      <w:p w:rsidR="00184664" w:rsidRPr="00A85B6F" w:rsidRDefault="00172A47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  <w:lang w:val="nl-NL" w:eastAsia="nl-NL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12E2B7A1" wp14:editId="1EAB57E2">
                                  <wp:extent cx="329184" cy="329184"/>
                                  <wp:effectExtent l="0" t="0" r="0" b="0"/>
                                  <wp:docPr id="6" name="Group 322" descr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 xmlns:w16se="http://schemas.microsoft.com/office/word/2015/wordml/symex" xmlns:cx="http://schemas.microsoft.com/office/drawing/2014/chartex">
                              <w:pict>
                                <v:group w14:anchorId="4DD65EDB" id="Group 322" o:spid="_x0000_s1026" alt="Email ico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F+exlTqCwAAUDcAAA4AAAAAAAAAAAAAAAAALgIAAGRycy9lMm9Eb2MueG1sUEsBAi0AFAAG&#10;AAgAAAAhAGhHG9DYAAAAAwEAAA8AAAAAAAAAAAAAAAAARA4AAGRycy9kb3ducmV2LnhtbFBLBQYA&#10;AAAABAAEAPMAAABJDwAAAAA=&#10;">
                                  <v:oval id="Oval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reeform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02" w:type="dxa"/>
                        <w:gridSpan w:val="2"/>
                        <w:tcMar>
                          <w:top w:w="288" w:type="dxa"/>
                          <w:bottom w:w="0" w:type="dxa"/>
                        </w:tcMar>
                      </w:tcPr>
                      <w:p w:rsidR="00184664" w:rsidRPr="00A85B6F" w:rsidRDefault="00184664" w:rsidP="00CC7AD0">
                        <w:pPr>
                          <w:pStyle w:val="Heading3"/>
                        </w:pPr>
                      </w:p>
                    </w:tc>
                  </w:tr>
                  <w:tr w:rsidR="00184664" w:rsidRPr="00A85B6F" w:rsidTr="00444F47">
                    <w:trPr>
                      <w:trHeight w:val="289"/>
                    </w:trPr>
                    <w:tc>
                      <w:tcPr>
                        <w:tcW w:w="2355" w:type="dxa"/>
                        <w:gridSpan w:val="2"/>
                        <w:tcMar>
                          <w:top w:w="0" w:type="dxa"/>
                          <w:bottom w:w="288" w:type="dxa"/>
                        </w:tcMar>
                      </w:tcPr>
                      <w:p w:rsidR="00184664" w:rsidRPr="00A85B6F" w:rsidRDefault="00172A47" w:rsidP="00C61035">
                        <w:pPr>
                          <w:jc w:val="left"/>
                        </w:pPr>
                        <w:r>
                          <w:t>twnieborg@gmail.com</w:t>
                        </w:r>
                      </w:p>
                    </w:tc>
                    <w:tc>
                      <w:tcPr>
                        <w:tcW w:w="1246" w:type="dxa"/>
                        <w:tcMar>
                          <w:top w:w="0" w:type="dxa"/>
                          <w:bottom w:w="288" w:type="dxa"/>
                        </w:tcMar>
                      </w:tcPr>
                      <w:p w:rsidR="00184664" w:rsidRPr="00A85B6F" w:rsidRDefault="00184664" w:rsidP="00172A47">
                        <w:pPr>
                          <w:jc w:val="both"/>
                        </w:pPr>
                      </w:p>
                    </w:tc>
                  </w:tr>
                </w:tbl>
                <w:p w:rsidR="00184664" w:rsidRPr="00A85B6F" w:rsidRDefault="00BD3373" w:rsidP="003D5699">
                  <w:hyperlink r:id="rId8" w:history="1">
                    <w:r w:rsidR="007A37AE">
                      <w:rPr>
                        <w:rStyle w:val="Hyperlink"/>
                      </w:rPr>
                      <w:t>Online Portfolio</w:t>
                    </w:r>
                  </w:hyperlink>
                </w:p>
              </w:tc>
            </w:tr>
            <w:tr w:rsidR="00184664" w:rsidRPr="00A85B6F" w:rsidTr="00444F47">
              <w:trPr>
                <w:trHeight w:val="368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C61035" w:rsidRPr="00A85B6F" w:rsidRDefault="00C61035" w:rsidP="00C61035">
                  <w:pPr>
                    <w:pStyle w:val="Heading2"/>
                  </w:pPr>
                  <w:r>
                    <w:t>Vaardigheden</w:t>
                  </w:r>
                </w:p>
                <w:p w:rsidR="009B2F2D" w:rsidRPr="00A85B6F" w:rsidRDefault="00C61035" w:rsidP="00175B59">
                  <w:pPr>
                    <w:pStyle w:val="Heading3"/>
                  </w:pPr>
                  <w:r w:rsidRPr="00175B59">
                    <w:rPr>
                      <w:lang w:val="nl-NL"/>
                    </w:rPr>
                    <w:t>Ik werk erg goed in teamverband en kan vaak goed inspelen op wat ander</w:t>
                  </w:r>
                  <w:r w:rsidR="009F2234" w:rsidRPr="00175B59">
                    <w:rPr>
                      <w:lang w:val="nl-NL"/>
                    </w:rPr>
                    <w:t>e mensen van mij willen, ook ben</w:t>
                  </w:r>
                  <w:r w:rsidRPr="00175B59">
                    <w:rPr>
                      <w:lang w:val="nl-NL"/>
                    </w:rPr>
                    <w:t xml:space="preserve"> ik sterk</w:t>
                  </w:r>
                  <w:r w:rsidR="009F2234" w:rsidRPr="00175B59">
                    <w:rPr>
                      <w:lang w:val="nl-NL"/>
                    </w:rPr>
                    <w:t xml:space="preserve"> in</w:t>
                  </w:r>
                  <w:r w:rsidRPr="00175B59">
                    <w:rPr>
                      <w:lang w:val="nl-NL"/>
                    </w:rPr>
                    <w:t xml:space="preserve"> zelfstandig werken. Ik ben het meest vaardig in HTML en jQuery omdat ik dat het leukst vind </w:t>
                  </w:r>
                  <w:r w:rsidR="006D7EFF" w:rsidRPr="00175B59">
                    <w:rPr>
                      <w:lang w:val="nl-NL"/>
                    </w:rPr>
                    <w:t xml:space="preserve">om mee te werken. </w:t>
                  </w:r>
                  <w:proofErr w:type="spellStart"/>
                  <w:r w:rsidR="006D7EFF">
                    <w:t>Ik</w:t>
                  </w:r>
                  <w:proofErr w:type="spellEnd"/>
                  <w:r w:rsidR="006D7EFF">
                    <w:t xml:space="preserve"> </w:t>
                  </w:r>
                  <w:r w:rsidR="00175B59">
                    <w:t xml:space="preserve">ben </w:t>
                  </w:r>
                  <w:proofErr w:type="spellStart"/>
                  <w:r w:rsidR="00175B59">
                    <w:t>een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hard</w:t>
                  </w:r>
                  <w:r w:rsidR="00175B59">
                    <w:t>e</w:t>
                  </w:r>
                  <w:proofErr w:type="spellEnd"/>
                  <w:r w:rsidR="00175B59">
                    <w:t xml:space="preserve"> </w:t>
                  </w:r>
                  <w:proofErr w:type="spellStart"/>
                  <w:r w:rsidR="00175B59">
                    <w:t>werker</w:t>
                  </w:r>
                  <w:proofErr w:type="spellEnd"/>
                  <w:r>
                    <w:t xml:space="preserve"> met de </w:t>
                  </w:r>
                  <w:proofErr w:type="spellStart"/>
                  <w:r>
                    <w:t>juiste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motivatie</w:t>
                  </w:r>
                  <w:proofErr w:type="spellEnd"/>
                  <w:r>
                    <w:t>.</w:t>
                  </w:r>
                </w:p>
              </w:tc>
            </w:tr>
          </w:tbl>
          <w:p w:rsidR="00184664" w:rsidRPr="00A85B6F" w:rsidRDefault="00184664" w:rsidP="00CC7AD0"/>
        </w:tc>
      </w:tr>
    </w:tbl>
    <w:p w:rsidR="007A37AE" w:rsidRDefault="007A37AE" w:rsidP="00444F47">
      <w:pPr>
        <w:pStyle w:val="NoSpacing"/>
        <w:jc w:val="both"/>
      </w:pPr>
    </w:p>
    <w:sectPr w:rsidR="007A37AE" w:rsidSect="004670DD">
      <w:footerReference w:type="default" r:id="rId9"/>
      <w:headerReference w:type="first" r:id="rId10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373" w:rsidRDefault="00BD3373" w:rsidP="008B2920">
      <w:pPr>
        <w:spacing w:after="0" w:line="240" w:lineRule="auto"/>
      </w:pPr>
      <w:r>
        <w:separator/>
      </w:r>
    </w:p>
  </w:endnote>
  <w:endnote w:type="continuationSeparator" w:id="0">
    <w:p w:rsidR="00BD3373" w:rsidRDefault="00BD3373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853CE2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4F4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373" w:rsidRDefault="00BD3373" w:rsidP="008B2920">
      <w:pPr>
        <w:spacing w:after="0" w:line="240" w:lineRule="auto"/>
      </w:pPr>
      <w:r>
        <w:separator/>
      </w:r>
    </w:p>
  </w:footnote>
  <w:footnote w:type="continuationSeparator" w:id="0">
    <w:p w:rsidR="00BD3373" w:rsidRDefault="00BD3373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Header layout table"/>
    </w:tblPr>
    <w:tblGrid>
      <w:gridCol w:w="10626"/>
    </w:tblGrid>
    <w:tr w:rsidR="00A85B6F" w:rsidTr="00142F58">
      <w:sdt>
        <w:sdtPr>
          <w:alias w:val="Your Name:"/>
          <w:tag w:val="Your Name:"/>
          <w:id w:val="-1536030456"/>
          <w:placeholder>
            <w:docPart w:val="CFCE903E37554C60ACD16B7F1DA71FD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:rsidR="00A85B6F" w:rsidRDefault="00124188" w:rsidP="007A37AE">
              <w:pPr>
                <w:pStyle w:val="Heading1"/>
              </w:pPr>
              <w:r>
                <w:t>Twan Nieborg</w:t>
              </w:r>
            </w:p>
          </w:tc>
        </w:sdtContent>
      </w:sdt>
    </w:tr>
    <w:tr w:rsidR="00142F58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142F58" w:rsidRDefault="00142F58" w:rsidP="00142F58"/>
      </w:tc>
    </w:tr>
  </w:tbl>
  <w:p w:rsidR="00BD5EFB" w:rsidRDefault="00BD5E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84C"/>
    <w:rsid w:val="000243D1"/>
    <w:rsid w:val="00057F04"/>
    <w:rsid w:val="000A378C"/>
    <w:rsid w:val="0010042F"/>
    <w:rsid w:val="0011284C"/>
    <w:rsid w:val="00124188"/>
    <w:rsid w:val="00135C2C"/>
    <w:rsid w:val="00142F58"/>
    <w:rsid w:val="00153ED4"/>
    <w:rsid w:val="00172A47"/>
    <w:rsid w:val="00175B59"/>
    <w:rsid w:val="00184664"/>
    <w:rsid w:val="001C7765"/>
    <w:rsid w:val="001F60D3"/>
    <w:rsid w:val="0020741F"/>
    <w:rsid w:val="00225042"/>
    <w:rsid w:val="002563DD"/>
    <w:rsid w:val="0027115C"/>
    <w:rsid w:val="00293B83"/>
    <w:rsid w:val="00383555"/>
    <w:rsid w:val="00390414"/>
    <w:rsid w:val="003D5699"/>
    <w:rsid w:val="003E1711"/>
    <w:rsid w:val="00424E99"/>
    <w:rsid w:val="00444F47"/>
    <w:rsid w:val="0045425A"/>
    <w:rsid w:val="00463A38"/>
    <w:rsid w:val="004670DD"/>
    <w:rsid w:val="0048346B"/>
    <w:rsid w:val="004D37CC"/>
    <w:rsid w:val="004E4CA5"/>
    <w:rsid w:val="00502D70"/>
    <w:rsid w:val="00510920"/>
    <w:rsid w:val="00517626"/>
    <w:rsid w:val="005663A5"/>
    <w:rsid w:val="005B0E81"/>
    <w:rsid w:val="005D4F5E"/>
    <w:rsid w:val="00630D36"/>
    <w:rsid w:val="006A3CE7"/>
    <w:rsid w:val="006D7EFF"/>
    <w:rsid w:val="006E5FD2"/>
    <w:rsid w:val="006F1734"/>
    <w:rsid w:val="00702E56"/>
    <w:rsid w:val="0071200D"/>
    <w:rsid w:val="00781D13"/>
    <w:rsid w:val="00783C41"/>
    <w:rsid w:val="00787503"/>
    <w:rsid w:val="00792967"/>
    <w:rsid w:val="007A37AE"/>
    <w:rsid w:val="007E7032"/>
    <w:rsid w:val="00833359"/>
    <w:rsid w:val="00853CE2"/>
    <w:rsid w:val="00860491"/>
    <w:rsid w:val="00887A77"/>
    <w:rsid w:val="008B2920"/>
    <w:rsid w:val="008B2DF7"/>
    <w:rsid w:val="00905520"/>
    <w:rsid w:val="009244EC"/>
    <w:rsid w:val="00957349"/>
    <w:rsid w:val="009814C0"/>
    <w:rsid w:val="00984A27"/>
    <w:rsid w:val="009B2F2D"/>
    <w:rsid w:val="009F2234"/>
    <w:rsid w:val="00A213B1"/>
    <w:rsid w:val="00A85B6F"/>
    <w:rsid w:val="00A915C8"/>
    <w:rsid w:val="00AA3476"/>
    <w:rsid w:val="00AA6B7B"/>
    <w:rsid w:val="00AB540C"/>
    <w:rsid w:val="00AC5D83"/>
    <w:rsid w:val="00B15938"/>
    <w:rsid w:val="00B67DB0"/>
    <w:rsid w:val="00BA68C1"/>
    <w:rsid w:val="00BD3373"/>
    <w:rsid w:val="00BD34A5"/>
    <w:rsid w:val="00BD5EFB"/>
    <w:rsid w:val="00BE2D6E"/>
    <w:rsid w:val="00C35EFB"/>
    <w:rsid w:val="00C61035"/>
    <w:rsid w:val="00C73037"/>
    <w:rsid w:val="00CF6DC5"/>
    <w:rsid w:val="00D2689C"/>
    <w:rsid w:val="00D81991"/>
    <w:rsid w:val="00D97FFA"/>
    <w:rsid w:val="00DB70E1"/>
    <w:rsid w:val="00DF6A6F"/>
    <w:rsid w:val="00E20402"/>
    <w:rsid w:val="00E256B0"/>
    <w:rsid w:val="00E27B07"/>
    <w:rsid w:val="00E8621A"/>
    <w:rsid w:val="00E928A3"/>
    <w:rsid w:val="00F67FBA"/>
    <w:rsid w:val="00F879CE"/>
    <w:rsid w:val="00FB4333"/>
    <w:rsid w:val="00FE0AC9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B69440-43A7-4502-BD67-F3702EE1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36A6B" w:themeColor="text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626"/>
  </w:style>
  <w:style w:type="paragraph" w:styleId="Heading1">
    <w:name w:val="heading 1"/>
    <w:basedOn w:val="Normal"/>
    <w:link w:val="Heading1Ch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11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8199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1991"/>
    <w:rPr>
      <w:color w:val="954F72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7A37AE"/>
    <w:pPr>
      <w:spacing w:after="0" w:line="240" w:lineRule="auto"/>
    </w:pPr>
    <w:tblPr>
      <w:tblStyleRowBandSize w:val="1"/>
      <w:tblStyleColBandSize w:val="1"/>
      <w:tblBorders>
        <w:top w:val="single" w:sz="4" w:space="0" w:color="FFEEBB" w:themeColor="accent1" w:themeTint="66"/>
        <w:left w:val="single" w:sz="4" w:space="0" w:color="FFEEBB" w:themeColor="accent1" w:themeTint="66"/>
        <w:bottom w:val="single" w:sz="4" w:space="0" w:color="FFEEBB" w:themeColor="accent1" w:themeTint="66"/>
        <w:right w:val="single" w:sz="4" w:space="0" w:color="FFEEBB" w:themeColor="accent1" w:themeTint="66"/>
        <w:insideH w:val="single" w:sz="4" w:space="0" w:color="FFEEBB" w:themeColor="accent1" w:themeTint="66"/>
        <w:insideV w:val="single" w:sz="4" w:space="0" w:color="FFEEB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E59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59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78422.ict-lab.nl/Portfolio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twan-nieborg-433a79140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8422\AppData\Roaming\Microsoft\Templates\Crisp%20and%20clean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1C26F90E37A400A9A700382293DE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C8E59-C74F-49CB-B1A0-CD2DDD79745C}"/>
      </w:docPartPr>
      <w:docPartBody>
        <w:p w:rsidR="00694ECD" w:rsidRDefault="003724A3">
          <w:pPr>
            <w:pStyle w:val="21C26F90E37A400A9A700382293DE9A4"/>
          </w:pPr>
          <w:r w:rsidRPr="00A85B6F">
            <w:t>Skills</w:t>
          </w:r>
        </w:p>
      </w:docPartBody>
    </w:docPart>
    <w:docPart>
      <w:docPartPr>
        <w:name w:val="4AF2D921CEE04C3FBE2FE81E9A4D4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50ECA-EC23-4703-9CC3-EF23C853632B}"/>
      </w:docPartPr>
      <w:docPartBody>
        <w:p w:rsidR="00694ECD" w:rsidRDefault="003724A3">
          <w:pPr>
            <w:pStyle w:val="4AF2D921CEE04C3FBE2FE81E9A4D45BC"/>
          </w:pPr>
          <w:r w:rsidRPr="00A85B6F">
            <w:t>Experience</w:t>
          </w:r>
        </w:p>
      </w:docPartBody>
    </w:docPart>
    <w:docPart>
      <w:docPartPr>
        <w:name w:val="1F3FCC9880344D298097D76B6378B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378D0-5A3A-4D96-B491-4F9B65FBF45F}"/>
      </w:docPartPr>
      <w:docPartBody>
        <w:p w:rsidR="00694ECD" w:rsidRDefault="003724A3">
          <w:pPr>
            <w:pStyle w:val="1F3FCC9880344D298097D76B6378BF26"/>
          </w:pPr>
          <w:r w:rsidRPr="00A85B6F">
            <w:t>Education</w:t>
          </w:r>
        </w:p>
      </w:docPartBody>
    </w:docPart>
    <w:docPart>
      <w:docPartPr>
        <w:name w:val="2EFD441201AA4232AC6966B6640CB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C31DF-9425-4FD4-B166-5496F99C4E4F}"/>
      </w:docPartPr>
      <w:docPartBody>
        <w:p w:rsidR="00694ECD" w:rsidRDefault="003724A3">
          <w:pPr>
            <w:pStyle w:val="2EFD441201AA4232AC6966B6640CB92E"/>
          </w:pPr>
          <w:r w:rsidRPr="00A85B6F">
            <w:t>School</w:t>
          </w:r>
        </w:p>
      </w:docPartBody>
    </w:docPart>
    <w:docPart>
      <w:docPartPr>
        <w:name w:val="CFCE903E37554C60ACD16B7F1DA71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7859E-3E88-4E3D-8F4C-50674D9FA382}"/>
      </w:docPartPr>
      <w:docPartBody>
        <w:p w:rsidR="00694ECD" w:rsidRDefault="0004208D" w:rsidP="0004208D">
          <w:pPr>
            <w:pStyle w:val="CFCE903E37554C60ACD16B7F1DA71FDE"/>
          </w:pPr>
          <w:r w:rsidRPr="00A85B6F">
            <w:t>LinkedIn URL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08D"/>
    <w:rsid w:val="0004208D"/>
    <w:rsid w:val="00071D9F"/>
    <w:rsid w:val="001F0AF8"/>
    <w:rsid w:val="003724A3"/>
    <w:rsid w:val="00442E18"/>
    <w:rsid w:val="00694ECD"/>
    <w:rsid w:val="006F4227"/>
    <w:rsid w:val="00FD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C26F90E37A400A9A700382293DE9A4">
    <w:name w:val="21C26F90E37A400A9A700382293DE9A4"/>
  </w:style>
  <w:style w:type="paragraph" w:customStyle="1" w:styleId="14636971717B4EEF9C15EAC3AC950D00">
    <w:name w:val="14636971717B4EEF9C15EAC3AC950D00"/>
  </w:style>
  <w:style w:type="paragraph" w:customStyle="1" w:styleId="4AF2D921CEE04C3FBE2FE81E9A4D45BC">
    <w:name w:val="4AF2D921CEE04C3FBE2FE81E9A4D45BC"/>
  </w:style>
  <w:style w:type="paragraph" w:customStyle="1" w:styleId="6F7B13FA07E44F9F8403276DD47F3DF0">
    <w:name w:val="6F7B13FA07E44F9F8403276DD47F3DF0"/>
  </w:style>
  <w:style w:type="paragraph" w:customStyle="1" w:styleId="10ECF0FB4F95483DBB74F951EF8E2C1B">
    <w:name w:val="10ECF0FB4F95483DBB74F951EF8E2C1B"/>
  </w:style>
  <w:style w:type="paragraph" w:customStyle="1" w:styleId="514AAA0E35FC46EFB1BF321593765859">
    <w:name w:val="514AAA0E35FC46EFB1BF321593765859"/>
  </w:style>
  <w:style w:type="paragraph" w:customStyle="1" w:styleId="68B8CCD298834457B13E56C27AA55DA6">
    <w:name w:val="68B8CCD298834457B13E56C27AA55DA6"/>
  </w:style>
  <w:style w:type="paragraph" w:customStyle="1" w:styleId="5E16EAE9408C415A8BC53AD494B923C6">
    <w:name w:val="5E16EAE9408C415A8BC53AD494B923C6"/>
  </w:style>
  <w:style w:type="paragraph" w:customStyle="1" w:styleId="BB274A6B2BC646839D5A707CA0DCE356">
    <w:name w:val="BB274A6B2BC646839D5A707CA0DCE356"/>
  </w:style>
  <w:style w:type="paragraph" w:customStyle="1" w:styleId="654120D8A05840A2B8B165F8E1F5AAEE">
    <w:name w:val="654120D8A05840A2B8B165F8E1F5AAEE"/>
  </w:style>
  <w:style w:type="paragraph" w:customStyle="1" w:styleId="1D93C633D2DD4C6D85BA94E7D2F06C62">
    <w:name w:val="1D93C633D2DD4C6D85BA94E7D2F06C62"/>
  </w:style>
  <w:style w:type="paragraph" w:customStyle="1" w:styleId="1F3FCC9880344D298097D76B6378BF26">
    <w:name w:val="1F3FCC9880344D298097D76B6378BF26"/>
  </w:style>
  <w:style w:type="paragraph" w:customStyle="1" w:styleId="54E51D5EBB2F44C9B992A58B7B7B0546">
    <w:name w:val="54E51D5EBB2F44C9B992A58B7B7B0546"/>
  </w:style>
  <w:style w:type="paragraph" w:customStyle="1" w:styleId="7AEC1EEB73304F90BC765FFC41857F78">
    <w:name w:val="7AEC1EEB73304F90BC765FFC41857F78"/>
  </w:style>
  <w:style w:type="paragraph" w:customStyle="1" w:styleId="55733B10D60E437681E81398D095EF32">
    <w:name w:val="55733B10D60E437681E81398D095EF32"/>
  </w:style>
  <w:style w:type="paragraph" w:customStyle="1" w:styleId="ED625BAF2839460BB0DECE59D2071F3E">
    <w:name w:val="ED625BAF2839460BB0DECE59D2071F3E"/>
  </w:style>
  <w:style w:type="paragraph" w:customStyle="1" w:styleId="289945BF39494E959F0EE54DE6326D89">
    <w:name w:val="289945BF39494E959F0EE54DE6326D89"/>
  </w:style>
  <w:style w:type="paragraph" w:customStyle="1" w:styleId="224596E19B8B49FC90ECE0F8FE6D05A2">
    <w:name w:val="224596E19B8B49FC90ECE0F8FE6D05A2"/>
  </w:style>
  <w:style w:type="paragraph" w:customStyle="1" w:styleId="2EFD441201AA4232AC6966B6640CB92E">
    <w:name w:val="2EFD441201AA4232AC6966B6640CB92E"/>
  </w:style>
  <w:style w:type="paragraph" w:customStyle="1" w:styleId="6474F293F3F147B69633DE94E8C2D776">
    <w:name w:val="6474F293F3F147B69633DE94E8C2D776"/>
  </w:style>
  <w:style w:type="paragraph" w:customStyle="1" w:styleId="18BAF3CDC2C44917864204415A347965">
    <w:name w:val="18BAF3CDC2C44917864204415A347965"/>
  </w:style>
  <w:style w:type="paragraph" w:customStyle="1" w:styleId="4C9B2DC3BC494158A1D7595D257838EB">
    <w:name w:val="4C9B2DC3BC494158A1D7595D257838EB"/>
  </w:style>
  <w:style w:type="paragraph" w:customStyle="1" w:styleId="1F82E9D274154349B9AB1EB2E78E6B23">
    <w:name w:val="1F82E9D274154349B9AB1EB2E78E6B23"/>
  </w:style>
  <w:style w:type="paragraph" w:customStyle="1" w:styleId="2258925E802E426C80A27AE094339407">
    <w:name w:val="2258925E802E426C80A27AE094339407"/>
  </w:style>
  <w:style w:type="paragraph" w:customStyle="1" w:styleId="2705DA52E03C41AEB43E6D6CB4A21D27">
    <w:name w:val="2705DA52E03C41AEB43E6D6CB4A21D27"/>
  </w:style>
  <w:style w:type="paragraph" w:customStyle="1" w:styleId="5E4377C99A5C443A856BDFB8FD9ED03D">
    <w:name w:val="5E4377C99A5C443A856BDFB8FD9ED03D"/>
  </w:style>
  <w:style w:type="paragraph" w:customStyle="1" w:styleId="1BD47FFB68B04CAF8D91F5D4C2EF6191">
    <w:name w:val="1BD47FFB68B04CAF8D91F5D4C2EF6191"/>
  </w:style>
  <w:style w:type="paragraph" w:customStyle="1" w:styleId="85E50821DD394908B5B97BCF2E33C1C6">
    <w:name w:val="85E50821DD394908B5B97BCF2E33C1C6"/>
  </w:style>
  <w:style w:type="paragraph" w:customStyle="1" w:styleId="BF24976C4C8B46FDA1251115625196B3">
    <w:name w:val="BF24976C4C8B46FDA1251115625196B3"/>
  </w:style>
  <w:style w:type="paragraph" w:customStyle="1" w:styleId="CFCE903E37554C60ACD16B7F1DA71FDE">
    <w:name w:val="CFCE903E37554C60ACD16B7F1DA71FDE"/>
    <w:rsid w:val="0004208D"/>
  </w:style>
  <w:style w:type="paragraph" w:customStyle="1" w:styleId="FFA9953532284A6BA593D21D21C3A949">
    <w:name w:val="FFA9953532284A6BA593D21D21C3A949"/>
    <w:rsid w:val="00071D9F"/>
  </w:style>
  <w:style w:type="paragraph" w:customStyle="1" w:styleId="DC7E3C2C0A0C48598A97141CFAD3BC7E">
    <w:name w:val="DC7E3C2C0A0C48598A97141CFAD3BC7E"/>
    <w:rsid w:val="00071D9F"/>
  </w:style>
  <w:style w:type="paragraph" w:customStyle="1" w:styleId="8FAC25C21560455B8C25C3AADA09EC93">
    <w:name w:val="8FAC25C21560455B8C25C3AADA09EC93"/>
    <w:rsid w:val="00071D9F"/>
  </w:style>
  <w:style w:type="paragraph" w:customStyle="1" w:styleId="EC85934E707C47098DBA9287620AACE1">
    <w:name w:val="EC85934E707C47098DBA9287620AACE1"/>
    <w:rsid w:val="00071D9F"/>
  </w:style>
  <w:style w:type="paragraph" w:customStyle="1" w:styleId="8193B9FB910C43E6ABA9A59598F37D8A">
    <w:name w:val="8193B9FB910C43E6ABA9A59598F37D8A"/>
    <w:rsid w:val="00071D9F"/>
  </w:style>
  <w:style w:type="paragraph" w:customStyle="1" w:styleId="2DBA691A28174071BA9AB64267FEA689">
    <w:name w:val="2DBA691A28174071BA9AB64267FEA689"/>
    <w:rsid w:val="00071D9F"/>
  </w:style>
  <w:style w:type="paragraph" w:customStyle="1" w:styleId="698F861C3CCC455DB0B45C46894CC97D">
    <w:name w:val="698F861C3CCC455DB0B45C46894CC97D"/>
    <w:rsid w:val="00071D9F"/>
  </w:style>
  <w:style w:type="paragraph" w:customStyle="1" w:styleId="F1C34D1A182A4F068D8989BFAAA67F90">
    <w:name w:val="F1C34D1A182A4F068D8989BFAAA67F90"/>
    <w:rsid w:val="00071D9F"/>
  </w:style>
  <w:style w:type="paragraph" w:customStyle="1" w:styleId="2DDCE95D185B4D348160D22FF8E6F3A9">
    <w:name w:val="2DDCE95D185B4D348160D22FF8E6F3A9"/>
    <w:rsid w:val="00071D9F"/>
  </w:style>
  <w:style w:type="paragraph" w:customStyle="1" w:styleId="0EDC8893858947B1A624F79B90DBAE66">
    <w:name w:val="0EDC8893858947B1A624F79B90DBAE66"/>
    <w:rsid w:val="00071D9F"/>
  </w:style>
  <w:style w:type="paragraph" w:customStyle="1" w:styleId="1CE0276E0BBC4457AF03564D8116C874">
    <w:name w:val="1CE0276E0BBC4457AF03564D8116C874"/>
    <w:rsid w:val="00071D9F"/>
  </w:style>
  <w:style w:type="paragraph" w:customStyle="1" w:styleId="99FFF42B659E4B7F8C9B73B100490428">
    <w:name w:val="99FFF42B659E4B7F8C9B73B100490428"/>
    <w:rsid w:val="00071D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</Template>
  <TotalTime>3</TotalTime>
  <Pages>1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Twan Nieborg</dc:creator>
  <cp:keywords/>
  <dc:description/>
  <cp:lastModifiedBy>twan nieborg</cp:lastModifiedBy>
  <cp:revision>3</cp:revision>
  <cp:lastPrinted>2016-06-29T01:32:00Z</cp:lastPrinted>
  <dcterms:created xsi:type="dcterms:W3CDTF">2017-04-06T20:21:00Z</dcterms:created>
  <dcterms:modified xsi:type="dcterms:W3CDTF">2017-04-06T20:22:00Z</dcterms:modified>
</cp:coreProperties>
</file>